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6" w:type="dxa"/>
        <w:tblInd w:w="-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4"/>
        <w:gridCol w:w="3448"/>
        <w:gridCol w:w="3435"/>
        <w:gridCol w:w="9"/>
      </w:tblGrid>
      <w:tr w:rsidR="00F316AD" w:rsidRPr="000C2C34" w14:paraId="691791A6" w14:textId="77777777" w:rsidTr="00047B2D">
        <w:trPr>
          <w:trHeight w:val="1474"/>
        </w:trPr>
        <w:tc>
          <w:tcPr>
            <w:tcW w:w="10486" w:type="dxa"/>
            <w:gridSpan w:val="4"/>
            <w:shd w:val="clear" w:color="auto" w:fill="FFFFFF" w:themeFill="background1"/>
          </w:tcPr>
          <w:p w14:paraId="5F4B5C0F" w14:textId="6ADF977B" w:rsidR="00F316AD" w:rsidRPr="00047B2D" w:rsidRDefault="00710373" w:rsidP="00047B2D">
            <w:pPr>
              <w:pStyle w:val="Title"/>
            </w:pPr>
            <w:r w:rsidRPr="00047B2D">
              <w:t>TOAN PHAM</w:t>
            </w:r>
          </w:p>
        </w:tc>
      </w:tr>
      <w:tr w:rsidR="00F316AD" w:rsidRPr="000C2C34" w14:paraId="7A39D212" w14:textId="77777777" w:rsidTr="00047B2D">
        <w:trPr>
          <w:gridAfter w:val="1"/>
          <w:wAfter w:w="9" w:type="dxa"/>
          <w:trHeight w:val="838"/>
        </w:trPr>
        <w:tc>
          <w:tcPr>
            <w:tcW w:w="3594" w:type="dxa"/>
            <w:vAlign w:val="center"/>
          </w:tcPr>
          <w:p w14:paraId="483B8437" w14:textId="77777777" w:rsidR="00F316AD" w:rsidRPr="000C2C34" w:rsidRDefault="00710373" w:rsidP="00D20DA9">
            <w:pPr>
              <w:jc w:val="center"/>
              <w:rPr>
                <w:rFonts w:ascii="Times New Roman" w:hAnsi="Times New Roman" w:cs="Times New Roman"/>
              </w:rPr>
            </w:pPr>
            <w:r w:rsidRPr="000C2C34">
              <w:rPr>
                <w:rFonts w:ascii="Times New Roman" w:hAnsi="Times New Roman" w:cs="Times New Roman"/>
              </w:rPr>
              <w:t>1050 E. Foothill Blvd.</w:t>
            </w:r>
          </w:p>
          <w:p w14:paraId="2E4C15F0" w14:textId="77777777" w:rsidR="00710373" w:rsidRPr="000C2C34" w:rsidRDefault="00710373" w:rsidP="00D20DA9">
            <w:pPr>
              <w:jc w:val="center"/>
              <w:rPr>
                <w:rFonts w:ascii="Times New Roman" w:hAnsi="Times New Roman" w:cs="Times New Roman"/>
              </w:rPr>
            </w:pPr>
            <w:r w:rsidRPr="000C2C34">
              <w:rPr>
                <w:rFonts w:ascii="Times New Roman" w:hAnsi="Times New Roman" w:cs="Times New Roman"/>
              </w:rPr>
              <w:t>San Luis Obispo, CA 93405</w:t>
            </w:r>
          </w:p>
        </w:tc>
        <w:tc>
          <w:tcPr>
            <w:tcW w:w="3448" w:type="dxa"/>
            <w:vAlign w:val="center"/>
          </w:tcPr>
          <w:p w14:paraId="37F25781" w14:textId="77777777" w:rsidR="00F316AD" w:rsidRPr="000C2C34" w:rsidRDefault="00710373" w:rsidP="00D20DA9">
            <w:pPr>
              <w:jc w:val="center"/>
              <w:rPr>
                <w:rFonts w:ascii="Times New Roman" w:hAnsi="Times New Roman" w:cs="Times New Roman"/>
              </w:rPr>
            </w:pPr>
            <w:r w:rsidRPr="000C2C34">
              <w:rPr>
                <w:rFonts w:ascii="Times New Roman" w:hAnsi="Times New Roman" w:cs="Times New Roman"/>
              </w:rPr>
              <w:t>916-237-6535</w:t>
            </w:r>
          </w:p>
        </w:tc>
        <w:tc>
          <w:tcPr>
            <w:tcW w:w="3435" w:type="dxa"/>
            <w:vAlign w:val="center"/>
          </w:tcPr>
          <w:p w14:paraId="6713B5FE" w14:textId="77777777" w:rsidR="00F316AD" w:rsidRPr="000C2C34" w:rsidRDefault="00710373" w:rsidP="00D20DA9">
            <w:pPr>
              <w:jc w:val="center"/>
              <w:rPr>
                <w:rFonts w:ascii="Times New Roman" w:hAnsi="Times New Roman" w:cs="Times New Roman"/>
              </w:rPr>
            </w:pPr>
            <w:r w:rsidRPr="000C2C34">
              <w:rPr>
                <w:rFonts w:ascii="Times New Roman" w:hAnsi="Times New Roman" w:cs="Times New Roman"/>
              </w:rPr>
              <w:t>tpham61@calpoly.edu</w:t>
            </w:r>
            <w:r w:rsidR="00D20DA9" w:rsidRPr="000C2C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D50FD" w:rsidRPr="000C2C34" w14:paraId="1AA3F809" w14:textId="77777777" w:rsidTr="00047B2D">
        <w:trPr>
          <w:gridAfter w:val="1"/>
          <w:wAfter w:w="9" w:type="dxa"/>
          <w:trHeight w:val="239"/>
        </w:trPr>
        <w:tc>
          <w:tcPr>
            <w:tcW w:w="3594" w:type="dxa"/>
          </w:tcPr>
          <w:p w14:paraId="173D05F6" w14:textId="77777777" w:rsidR="00CD50FD" w:rsidRPr="000C2C34" w:rsidRDefault="00CD50FD" w:rsidP="00CD50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8" w:type="dxa"/>
            <w:vMerge w:val="restart"/>
            <w:shd w:val="clear" w:color="auto" w:fill="E8F3D3" w:themeFill="accent2" w:themeFillTint="33"/>
            <w:vAlign w:val="center"/>
          </w:tcPr>
          <w:p w14:paraId="1B1A66F1" w14:textId="77777777" w:rsidR="00CD50FD" w:rsidRPr="000C2C34" w:rsidRDefault="006807E3" w:rsidP="00047B2D">
            <w:pPr>
              <w:pStyle w:val="Subtitle"/>
            </w:pPr>
            <w:r w:rsidRPr="002F79BB">
              <w:t>About Me</w:t>
            </w:r>
          </w:p>
        </w:tc>
        <w:tc>
          <w:tcPr>
            <w:tcW w:w="3435" w:type="dxa"/>
          </w:tcPr>
          <w:p w14:paraId="5EEBE458" w14:textId="77777777" w:rsidR="00CD50FD" w:rsidRPr="000C2C34" w:rsidRDefault="00CD50FD">
            <w:pPr>
              <w:rPr>
                <w:rFonts w:ascii="Times New Roman" w:hAnsi="Times New Roman" w:cs="Times New Roman"/>
              </w:rPr>
            </w:pPr>
          </w:p>
        </w:tc>
      </w:tr>
      <w:tr w:rsidR="00CD50FD" w:rsidRPr="000C2C34" w14:paraId="67A120D7" w14:textId="77777777" w:rsidTr="00047B2D">
        <w:trPr>
          <w:gridAfter w:val="1"/>
          <w:wAfter w:w="9" w:type="dxa"/>
          <w:trHeight w:val="239"/>
        </w:trPr>
        <w:tc>
          <w:tcPr>
            <w:tcW w:w="3594" w:type="dxa"/>
          </w:tcPr>
          <w:p w14:paraId="1F6F329C" w14:textId="77777777" w:rsidR="00CD50FD" w:rsidRPr="000C2C34" w:rsidRDefault="00CD50FD" w:rsidP="00CD50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48" w:type="dxa"/>
            <w:vMerge/>
            <w:shd w:val="clear" w:color="auto" w:fill="E8F3D3" w:themeFill="accent2" w:themeFillTint="33"/>
            <w:vAlign w:val="center"/>
          </w:tcPr>
          <w:p w14:paraId="07F54D23" w14:textId="77777777" w:rsidR="00CD50FD" w:rsidRPr="000C2C34" w:rsidRDefault="00CD50FD" w:rsidP="0040233B">
            <w:pPr>
              <w:pStyle w:val="Heading1"/>
              <w:rPr>
                <w:rFonts w:ascii="Times New Roman" w:hAnsi="Times New Roman" w:cs="Times New Roman"/>
              </w:rPr>
            </w:pPr>
          </w:p>
        </w:tc>
        <w:tc>
          <w:tcPr>
            <w:tcW w:w="3435" w:type="dxa"/>
          </w:tcPr>
          <w:p w14:paraId="689CEF9C" w14:textId="77777777" w:rsidR="00CD50FD" w:rsidRPr="000C2C34" w:rsidRDefault="00CD50FD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40233B" w:rsidRPr="000C2C34" w14:paraId="60F59785" w14:textId="77777777" w:rsidTr="00047B2D">
        <w:trPr>
          <w:trHeight w:val="1816"/>
        </w:trPr>
        <w:tc>
          <w:tcPr>
            <w:tcW w:w="10486" w:type="dxa"/>
            <w:gridSpan w:val="4"/>
            <w:vAlign w:val="center"/>
          </w:tcPr>
          <w:p w14:paraId="2B75CAE6" w14:textId="29E37423" w:rsidR="0040233B" w:rsidRPr="000C2C34" w:rsidRDefault="006807E3" w:rsidP="00582801">
            <w:pPr>
              <w:jc w:val="both"/>
              <w:rPr>
                <w:rFonts w:ascii="Times New Roman" w:hAnsi="Times New Roman" w:cs="Times New Roman"/>
              </w:rPr>
            </w:pPr>
            <w:r w:rsidRPr="000C2C34">
              <w:rPr>
                <w:rFonts w:ascii="Times New Roman" w:hAnsi="Times New Roman" w:cs="Times New Roman"/>
              </w:rPr>
              <w:t xml:space="preserve">I am a senior studying Computer Science at Cal Poly, San Luis Obispo and I am going to graduate in </w:t>
            </w:r>
            <w:r w:rsidR="00047B2D">
              <w:rPr>
                <w:rFonts w:ascii="Times New Roman" w:hAnsi="Times New Roman" w:cs="Times New Roman"/>
              </w:rPr>
              <w:t>Fall</w:t>
            </w:r>
            <w:r w:rsidRPr="000C2C34">
              <w:rPr>
                <w:rFonts w:ascii="Times New Roman" w:hAnsi="Times New Roman" w:cs="Times New Roman"/>
              </w:rPr>
              <w:t xml:space="preserve"> 2020 quarter. </w:t>
            </w:r>
            <w:r w:rsidR="00A4094B" w:rsidRPr="000C2C34">
              <w:rPr>
                <w:rFonts w:ascii="Times New Roman" w:hAnsi="Times New Roman" w:cs="Times New Roman"/>
              </w:rPr>
              <w:t>I want to get an internship opportunity to familiarize myself with the industry. I am always open to learn new technologies and face challenges. My current interests include mobile/game development, artificial intelligence.</w:t>
            </w:r>
          </w:p>
        </w:tc>
      </w:tr>
      <w:tr w:rsidR="00CD50FD" w:rsidRPr="000C2C34" w14:paraId="198071E4" w14:textId="77777777" w:rsidTr="00047B2D">
        <w:trPr>
          <w:gridAfter w:val="1"/>
          <w:wAfter w:w="9" w:type="dxa"/>
          <w:trHeight w:val="251"/>
        </w:trPr>
        <w:tc>
          <w:tcPr>
            <w:tcW w:w="3594" w:type="dxa"/>
            <w:vMerge w:val="restart"/>
            <w:shd w:val="clear" w:color="auto" w:fill="D1E7A8" w:themeFill="accent2" w:themeFillTint="66"/>
            <w:vAlign w:val="center"/>
          </w:tcPr>
          <w:p w14:paraId="48C2AB79" w14:textId="77777777" w:rsidR="00CD50FD" w:rsidRPr="00047B2D" w:rsidRDefault="000832AC" w:rsidP="00D20DA9">
            <w:pPr>
              <w:pStyle w:val="Heading2"/>
              <w:rPr>
                <w:rStyle w:val="Accent"/>
              </w:rPr>
            </w:pPr>
            <w:sdt>
              <w:sdtPr>
                <w:rPr>
                  <w:rStyle w:val="Accent"/>
                </w:rPr>
                <w:id w:val="-1907296240"/>
                <w:placeholder>
                  <w:docPart w:val="029FE5C7481C48278C6061955246B38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0DA9" w:rsidRPr="00047B2D">
                  <w:rPr>
                    <w:rStyle w:val="Accent"/>
                  </w:rPr>
                  <w:t>EDUCATION</w:t>
                </w:r>
              </w:sdtContent>
            </w:sdt>
            <w:r w:rsidR="00D26A79" w:rsidRPr="00047B2D">
              <w:rPr>
                <w:rStyle w:val="Accent"/>
              </w:rPr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AA6769CEF1B24728A57E169730BFD0C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047B2D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448" w:type="dxa"/>
            <w:vMerge w:val="restart"/>
            <w:shd w:val="clear" w:color="auto" w:fill="E8F3D3" w:themeFill="accent2" w:themeFillTint="33"/>
            <w:vAlign w:val="center"/>
          </w:tcPr>
          <w:p w14:paraId="6F3918D8" w14:textId="77777777" w:rsidR="00CD50FD" w:rsidRPr="000C2C34" w:rsidRDefault="00D464F3" w:rsidP="00047B2D">
            <w:pPr>
              <w:pStyle w:val="Subtitle"/>
            </w:pPr>
            <w:r w:rsidRPr="002F79BB">
              <w:t>Project</w:t>
            </w:r>
            <w:r w:rsidR="00A86DE2" w:rsidRPr="002F79BB">
              <w:t>s</w:t>
            </w:r>
          </w:p>
        </w:tc>
        <w:tc>
          <w:tcPr>
            <w:tcW w:w="3435" w:type="dxa"/>
          </w:tcPr>
          <w:p w14:paraId="7C7B1924" w14:textId="77777777" w:rsidR="00CD50FD" w:rsidRPr="000C2C34" w:rsidRDefault="00CD50FD">
            <w:pPr>
              <w:rPr>
                <w:rFonts w:ascii="Times New Roman" w:hAnsi="Times New Roman" w:cs="Times New Roman"/>
              </w:rPr>
            </w:pPr>
          </w:p>
        </w:tc>
      </w:tr>
      <w:tr w:rsidR="00CD50FD" w:rsidRPr="000C2C34" w14:paraId="6D5EF218" w14:textId="77777777" w:rsidTr="00047B2D">
        <w:trPr>
          <w:gridAfter w:val="1"/>
          <w:wAfter w:w="9" w:type="dxa"/>
          <w:trHeight w:val="251"/>
        </w:trPr>
        <w:tc>
          <w:tcPr>
            <w:tcW w:w="3594" w:type="dxa"/>
            <w:vMerge/>
            <w:shd w:val="clear" w:color="auto" w:fill="D1E7A8" w:themeFill="accent2" w:themeFillTint="66"/>
            <w:vAlign w:val="center"/>
          </w:tcPr>
          <w:p w14:paraId="6F9DFC63" w14:textId="77777777" w:rsidR="00CD50FD" w:rsidRPr="000C2C34" w:rsidRDefault="00CD50FD" w:rsidP="0040233B">
            <w:pPr>
              <w:pStyle w:val="Heading2"/>
              <w:rPr>
                <w:rFonts w:ascii="Times New Roman" w:hAnsi="Times New Roman" w:cs="Times New Roman"/>
              </w:rPr>
            </w:pPr>
          </w:p>
        </w:tc>
        <w:tc>
          <w:tcPr>
            <w:tcW w:w="3448" w:type="dxa"/>
            <w:vMerge/>
            <w:shd w:val="clear" w:color="auto" w:fill="E8F3D3" w:themeFill="accent2" w:themeFillTint="33"/>
            <w:vAlign w:val="center"/>
          </w:tcPr>
          <w:p w14:paraId="1AE84386" w14:textId="77777777" w:rsidR="00CD50FD" w:rsidRPr="000C2C34" w:rsidRDefault="00CD50FD" w:rsidP="0040233B">
            <w:pPr>
              <w:pStyle w:val="Heading1"/>
              <w:rPr>
                <w:rFonts w:ascii="Times New Roman" w:hAnsi="Times New Roman" w:cs="Times New Roman"/>
              </w:rPr>
            </w:pPr>
          </w:p>
        </w:tc>
        <w:tc>
          <w:tcPr>
            <w:tcW w:w="3435" w:type="dxa"/>
          </w:tcPr>
          <w:p w14:paraId="5B733256" w14:textId="77777777" w:rsidR="00CD50FD" w:rsidRPr="000C2C34" w:rsidRDefault="00CD50FD">
            <w:pPr>
              <w:rPr>
                <w:rFonts w:ascii="Times New Roman" w:hAnsi="Times New Roman" w:cs="Times New Roman"/>
              </w:rPr>
            </w:pPr>
          </w:p>
        </w:tc>
      </w:tr>
      <w:tr w:rsidR="0040233B" w:rsidRPr="000C2C34" w14:paraId="05F15008" w14:textId="77777777" w:rsidTr="00047B2D">
        <w:trPr>
          <w:gridAfter w:val="1"/>
          <w:wAfter w:w="9" w:type="dxa"/>
          <w:trHeight w:val="4392"/>
        </w:trPr>
        <w:tc>
          <w:tcPr>
            <w:tcW w:w="3594" w:type="dxa"/>
            <w:shd w:val="clear" w:color="auto" w:fill="D1E7A8" w:themeFill="accent2" w:themeFillTint="66"/>
          </w:tcPr>
          <w:p w14:paraId="6E7A6F4A" w14:textId="77777777" w:rsidR="0040233B" w:rsidRPr="000C2C34" w:rsidRDefault="0040233B" w:rsidP="0040233B">
            <w:pPr>
              <w:pStyle w:val="Text"/>
              <w:rPr>
                <w:rFonts w:ascii="Times New Roman" w:hAnsi="Times New Roman" w:cs="Times New Roman"/>
                <w:sz w:val="24"/>
              </w:rPr>
            </w:pPr>
          </w:p>
          <w:p w14:paraId="6A0C4B5D" w14:textId="77777777" w:rsidR="00D20DA9" w:rsidRPr="000C2C34" w:rsidRDefault="00A4094B" w:rsidP="0058280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C2C34">
              <w:rPr>
                <w:rFonts w:ascii="Times New Roman" w:hAnsi="Times New Roman" w:cs="Times New Roman"/>
                <w:b/>
                <w:bCs/>
              </w:rPr>
              <w:t>Cal Poly, San Luis Obispo</w:t>
            </w:r>
          </w:p>
          <w:p w14:paraId="74B414C2" w14:textId="77777777" w:rsidR="00A4094B" w:rsidRPr="00582801" w:rsidRDefault="00A4094B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B.S. Computer Science</w:t>
            </w:r>
          </w:p>
          <w:p w14:paraId="3B8D5ED9" w14:textId="77777777" w:rsidR="00A4094B" w:rsidRPr="00582801" w:rsidRDefault="00A4094B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2017 – 2020 (expected)</w:t>
            </w:r>
          </w:p>
          <w:p w14:paraId="397C74C9" w14:textId="77777777" w:rsidR="00A4094B" w:rsidRPr="00582801" w:rsidRDefault="00A4094B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-</w:t>
            </w:r>
            <w:r w:rsidR="00D464F3" w:rsidRPr="00582801">
              <w:rPr>
                <w:rFonts w:ascii="Times New Roman" w:hAnsi="Times New Roman" w:cs="Times New Roman"/>
              </w:rPr>
              <w:t xml:space="preserve"> </w:t>
            </w:r>
            <w:r w:rsidRPr="00582801">
              <w:rPr>
                <w:rFonts w:ascii="Times New Roman" w:hAnsi="Times New Roman" w:cs="Times New Roman"/>
              </w:rPr>
              <w:t>International Student</w:t>
            </w:r>
          </w:p>
          <w:p w14:paraId="76992792" w14:textId="77777777" w:rsidR="00A4094B" w:rsidRPr="00582801" w:rsidRDefault="00A4094B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-</w:t>
            </w:r>
            <w:r w:rsidR="00D464F3" w:rsidRPr="00582801">
              <w:rPr>
                <w:rFonts w:ascii="Times New Roman" w:hAnsi="Times New Roman" w:cs="Times New Roman"/>
              </w:rPr>
              <w:t xml:space="preserve"> Interactive Entertainment Concentration</w:t>
            </w:r>
          </w:p>
          <w:p w14:paraId="6C900319" w14:textId="77777777" w:rsidR="00D464F3" w:rsidRPr="000C2C34" w:rsidRDefault="00D464F3" w:rsidP="00D46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83" w:type="dxa"/>
            <w:gridSpan w:val="2"/>
            <w:vAlign w:val="center"/>
          </w:tcPr>
          <w:p w14:paraId="6BD3C80C" w14:textId="77777777" w:rsidR="00D464F3" w:rsidRPr="00582801" w:rsidRDefault="00D464F3" w:rsidP="0058280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2801">
              <w:rPr>
                <w:rFonts w:ascii="Times New Roman" w:hAnsi="Times New Roman" w:cs="Times New Roman"/>
                <w:b/>
                <w:bCs/>
              </w:rPr>
              <w:t>Phase Runner – NiftyHex Games</w:t>
            </w:r>
          </w:p>
          <w:p w14:paraId="36AE58D7" w14:textId="1EEF3B9E" w:rsidR="00D464F3" w:rsidRDefault="00D464F3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A 2</w:t>
            </w:r>
            <w:r w:rsidR="001C58EC" w:rsidRPr="00582801">
              <w:rPr>
                <w:rFonts w:ascii="Times New Roman" w:hAnsi="Times New Roman" w:cs="Times New Roman"/>
              </w:rPr>
              <w:t>D</w:t>
            </w:r>
            <w:r w:rsidRPr="00582801">
              <w:rPr>
                <w:rFonts w:ascii="Times New Roman" w:hAnsi="Times New Roman" w:cs="Times New Roman"/>
              </w:rPr>
              <w:t>, sci-fi, combat focused, procedurally generated, endless runner game. The main mechanic is a temporary “slow motion” power that allows the player to shoot down enemies and incoming obstacles. Developed using Unity</w:t>
            </w:r>
            <w:r w:rsidR="00A86DE2" w:rsidRPr="00582801">
              <w:rPr>
                <w:rFonts w:ascii="Times New Roman" w:hAnsi="Times New Roman" w:cs="Times New Roman"/>
              </w:rPr>
              <w:t>, in C#.</w:t>
            </w:r>
          </w:p>
          <w:p w14:paraId="5ACEE29B" w14:textId="65ED868F" w:rsidR="00047B2D" w:rsidRPr="00582801" w:rsidRDefault="00047B2D" w:rsidP="005828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Role: Main dev, Animation</w:t>
            </w:r>
            <w:bookmarkStart w:id="0" w:name="_GoBack"/>
            <w:bookmarkEnd w:id="0"/>
          </w:p>
          <w:p w14:paraId="5992F9E9" w14:textId="77777777" w:rsidR="00A86DE2" w:rsidRPr="00582801" w:rsidRDefault="00A86DE2" w:rsidP="00582801">
            <w:pPr>
              <w:jc w:val="both"/>
              <w:rPr>
                <w:rFonts w:ascii="Times New Roman" w:hAnsi="Times New Roman" w:cs="Times New Roman"/>
              </w:rPr>
            </w:pPr>
          </w:p>
          <w:p w14:paraId="768A3642" w14:textId="77777777" w:rsidR="00A86DE2" w:rsidRPr="00582801" w:rsidRDefault="00A86DE2" w:rsidP="0058280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2801">
              <w:rPr>
                <w:rFonts w:ascii="Times New Roman" w:hAnsi="Times New Roman" w:cs="Times New Roman"/>
                <w:b/>
                <w:bCs/>
              </w:rPr>
              <w:t>Snow Day – Toan Pham</w:t>
            </w:r>
          </w:p>
          <w:p w14:paraId="2F508148" w14:textId="77777777" w:rsidR="00A86DE2" w:rsidRPr="00582801" w:rsidRDefault="00A86DE2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A computer-generated scene of a hierarchical humanoid model fleeing wolves in snow. Camera controlled by Bezier curve. Created using OpenGL.</w:t>
            </w:r>
          </w:p>
          <w:p w14:paraId="3E7C7203" w14:textId="77777777" w:rsidR="00A86DE2" w:rsidRPr="00582801" w:rsidRDefault="00A86DE2" w:rsidP="00582801">
            <w:pPr>
              <w:jc w:val="both"/>
              <w:rPr>
                <w:rFonts w:ascii="Times New Roman" w:hAnsi="Times New Roman" w:cs="Times New Roman"/>
              </w:rPr>
            </w:pPr>
          </w:p>
          <w:p w14:paraId="472EA22C" w14:textId="77777777" w:rsidR="00A86DE2" w:rsidRPr="00582801" w:rsidRDefault="00A86DE2" w:rsidP="0058280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2801">
              <w:rPr>
                <w:rFonts w:ascii="Times New Roman" w:hAnsi="Times New Roman" w:cs="Times New Roman"/>
                <w:b/>
                <w:bCs/>
              </w:rPr>
              <w:t>Arduino Robot – Toan Pham</w:t>
            </w:r>
          </w:p>
          <w:p w14:paraId="63105DF4" w14:textId="77777777" w:rsidR="00A86DE2" w:rsidRPr="000C2C34" w:rsidRDefault="00A86DE2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Obstacle avoiding</w:t>
            </w:r>
            <w:r w:rsidR="0084382B" w:rsidRPr="00582801">
              <w:rPr>
                <w:rFonts w:ascii="Times New Roman" w:hAnsi="Times New Roman" w:cs="Times New Roman"/>
              </w:rPr>
              <w:t>, remote controlled through Bluetooth. Using Arduino as the developing platform.</w:t>
            </w:r>
          </w:p>
        </w:tc>
      </w:tr>
      <w:tr w:rsidR="0084382B" w:rsidRPr="000C2C34" w14:paraId="18365AB5" w14:textId="77777777" w:rsidTr="00047B2D">
        <w:trPr>
          <w:gridAfter w:val="1"/>
          <w:wAfter w:w="9" w:type="dxa"/>
          <w:trHeight w:val="718"/>
        </w:trPr>
        <w:tc>
          <w:tcPr>
            <w:tcW w:w="3594" w:type="dxa"/>
            <w:vMerge w:val="restart"/>
            <w:shd w:val="clear" w:color="auto" w:fill="D1E7A8" w:themeFill="accent2" w:themeFillTint="66"/>
            <w:vAlign w:val="center"/>
          </w:tcPr>
          <w:p w14:paraId="1597F616" w14:textId="77777777" w:rsidR="0084382B" w:rsidRPr="00047B2D" w:rsidRDefault="000832AC" w:rsidP="0084382B">
            <w:pPr>
              <w:pStyle w:val="Heading2"/>
              <w:rPr>
                <w:rStyle w:val="Accent"/>
              </w:rPr>
            </w:pPr>
            <w:sdt>
              <w:sdtPr>
                <w:rPr>
                  <w:rStyle w:val="Accent"/>
                </w:rPr>
                <w:id w:val="1066377136"/>
                <w:placeholder>
                  <w:docPart w:val="49385F4B6667448FB68D536BB387C0C9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84382B" w:rsidRPr="00047B2D">
                  <w:rPr>
                    <w:rStyle w:val="Accent"/>
                  </w:rPr>
                  <w:t>KEY SKILLS</w:t>
                </w:r>
              </w:sdtContent>
            </w:sdt>
            <w:r w:rsidR="0084382B" w:rsidRPr="00047B2D">
              <w:rPr>
                <w:rStyle w:val="Accent"/>
              </w:rPr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2D7DE4164B8B4135B1990B761705881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84382B" w:rsidRPr="00047B2D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448" w:type="dxa"/>
            <w:vMerge w:val="restart"/>
            <w:shd w:val="clear" w:color="auto" w:fill="E8F3D3" w:themeFill="accent2" w:themeFillTint="33"/>
            <w:vAlign w:val="center"/>
          </w:tcPr>
          <w:p w14:paraId="01C85FCB" w14:textId="77777777" w:rsidR="0084382B" w:rsidRPr="002F79BB" w:rsidRDefault="0084382B" w:rsidP="00047B2D">
            <w:pPr>
              <w:pStyle w:val="Subtitle"/>
            </w:pPr>
            <w:r w:rsidRPr="00047B2D">
              <w:rPr>
                <w:shd w:val="clear" w:color="auto" w:fill="E8F3D3" w:themeFill="accent2" w:themeFillTint="33"/>
              </w:rPr>
              <w:t>Extracurricular</w:t>
            </w:r>
            <w:r w:rsidRPr="002F79BB">
              <w:t xml:space="preserve"> </w:t>
            </w:r>
            <w:r w:rsidRPr="00047B2D">
              <w:rPr>
                <w:shd w:val="clear" w:color="auto" w:fill="E8F3D3" w:themeFill="accent2" w:themeFillTint="33"/>
              </w:rPr>
              <w:t>Activities</w:t>
            </w:r>
          </w:p>
        </w:tc>
        <w:tc>
          <w:tcPr>
            <w:tcW w:w="3435" w:type="dxa"/>
          </w:tcPr>
          <w:p w14:paraId="7F0FB241" w14:textId="77777777" w:rsidR="0084382B" w:rsidRPr="000C2C34" w:rsidRDefault="0084382B" w:rsidP="0084382B">
            <w:pPr>
              <w:rPr>
                <w:rFonts w:ascii="Times New Roman" w:hAnsi="Times New Roman" w:cs="Times New Roman"/>
              </w:rPr>
            </w:pPr>
          </w:p>
        </w:tc>
      </w:tr>
      <w:tr w:rsidR="0084382B" w:rsidRPr="000C2C34" w14:paraId="33072BF2" w14:textId="77777777" w:rsidTr="00047B2D">
        <w:trPr>
          <w:gridAfter w:val="1"/>
          <w:wAfter w:w="9" w:type="dxa"/>
          <w:trHeight w:val="251"/>
        </w:trPr>
        <w:tc>
          <w:tcPr>
            <w:tcW w:w="3594" w:type="dxa"/>
            <w:vMerge/>
            <w:shd w:val="clear" w:color="auto" w:fill="D1E7A8" w:themeFill="accent2" w:themeFillTint="66"/>
            <w:vAlign w:val="center"/>
          </w:tcPr>
          <w:p w14:paraId="78429C4E" w14:textId="77777777" w:rsidR="0084382B" w:rsidRPr="000C2C34" w:rsidRDefault="0084382B" w:rsidP="0084382B">
            <w:pPr>
              <w:pStyle w:val="Heading2"/>
              <w:rPr>
                <w:rFonts w:ascii="Times New Roman" w:hAnsi="Times New Roman" w:cs="Times New Roman"/>
                <w:spacing w:val="32"/>
              </w:rPr>
            </w:pPr>
          </w:p>
        </w:tc>
        <w:tc>
          <w:tcPr>
            <w:tcW w:w="3448" w:type="dxa"/>
            <w:vMerge/>
            <w:shd w:val="clear" w:color="auto" w:fill="E8F3D3" w:themeFill="accent2" w:themeFillTint="33"/>
            <w:vAlign w:val="center"/>
          </w:tcPr>
          <w:p w14:paraId="2E735246" w14:textId="77777777" w:rsidR="0084382B" w:rsidRPr="000C2C34" w:rsidRDefault="0084382B" w:rsidP="0084382B">
            <w:pPr>
              <w:pStyle w:val="Heading1"/>
              <w:rPr>
                <w:rFonts w:ascii="Times New Roman" w:hAnsi="Times New Roman" w:cs="Times New Roman"/>
              </w:rPr>
            </w:pPr>
          </w:p>
        </w:tc>
        <w:tc>
          <w:tcPr>
            <w:tcW w:w="3435" w:type="dxa"/>
          </w:tcPr>
          <w:p w14:paraId="19281DAD" w14:textId="77777777" w:rsidR="0084382B" w:rsidRPr="000C2C34" w:rsidRDefault="0084382B" w:rsidP="0084382B">
            <w:pPr>
              <w:rPr>
                <w:rFonts w:ascii="Times New Roman" w:hAnsi="Times New Roman" w:cs="Times New Roman"/>
              </w:rPr>
            </w:pPr>
          </w:p>
        </w:tc>
      </w:tr>
      <w:tr w:rsidR="0084382B" w:rsidRPr="000C2C34" w14:paraId="4FF8348C" w14:textId="77777777" w:rsidTr="00047B2D">
        <w:trPr>
          <w:gridAfter w:val="1"/>
          <w:wAfter w:w="9" w:type="dxa"/>
          <w:trHeight w:val="2340"/>
        </w:trPr>
        <w:tc>
          <w:tcPr>
            <w:tcW w:w="3594" w:type="dxa"/>
            <w:shd w:val="clear" w:color="auto" w:fill="D1E7A8" w:themeFill="accent2" w:themeFillTint="66"/>
            <w:vAlign w:val="center"/>
          </w:tcPr>
          <w:p w14:paraId="352DC24C" w14:textId="77777777" w:rsidR="0084382B" w:rsidRPr="00582801" w:rsidRDefault="0084382B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 xml:space="preserve">- Tools: Github, Unity, Travis CI, Android Studio, Xcode </w:t>
            </w:r>
          </w:p>
          <w:p w14:paraId="3783C037" w14:textId="77777777" w:rsidR="0084382B" w:rsidRPr="00582801" w:rsidRDefault="0084382B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- Programming Language: C++, C, C#, Python, Java, Racket</w:t>
            </w:r>
          </w:p>
          <w:p w14:paraId="5471D951" w14:textId="77777777" w:rsidR="0084382B" w:rsidRPr="000C2C34" w:rsidRDefault="0084382B" w:rsidP="0084382B">
            <w:pPr>
              <w:pStyle w:val="Tex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83" w:type="dxa"/>
            <w:gridSpan w:val="2"/>
            <w:vAlign w:val="center"/>
          </w:tcPr>
          <w:p w14:paraId="2EAAE260" w14:textId="77777777" w:rsidR="0084382B" w:rsidRPr="00582801" w:rsidRDefault="0031719D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 xml:space="preserve">- </w:t>
            </w:r>
            <w:r w:rsidR="0084382B" w:rsidRPr="00582801">
              <w:rPr>
                <w:rFonts w:ascii="Times New Roman" w:hAnsi="Times New Roman" w:cs="Times New Roman"/>
              </w:rPr>
              <w:t>Mentor at Mentor Collective – Cal Poly, SLO (2018 – present)</w:t>
            </w:r>
          </w:p>
          <w:p w14:paraId="3826722B" w14:textId="77777777" w:rsidR="005D7CB5" w:rsidRPr="00582801" w:rsidRDefault="00EE4CC3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- Cal Poly App Dev Club</w:t>
            </w:r>
          </w:p>
          <w:p w14:paraId="7C6A17EC" w14:textId="29C9298D" w:rsidR="005D7CB5" w:rsidRPr="00582801" w:rsidRDefault="005D7CB5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-</w:t>
            </w:r>
            <w:r w:rsidR="00582801">
              <w:rPr>
                <w:rFonts w:ascii="Times New Roman" w:hAnsi="Times New Roman" w:cs="Times New Roman"/>
              </w:rPr>
              <w:t xml:space="preserve"> </w:t>
            </w:r>
            <w:r w:rsidRPr="00582801">
              <w:rPr>
                <w:rFonts w:ascii="Times New Roman" w:hAnsi="Times New Roman" w:cs="Times New Roman"/>
              </w:rPr>
              <w:t>Global Game Jam at iFixit</w:t>
            </w:r>
          </w:p>
          <w:p w14:paraId="7138651F" w14:textId="6F236453" w:rsidR="005D7CB5" w:rsidRPr="00582801" w:rsidRDefault="005D7CB5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- Band member - guitarist at Vietnamese Alliance Church, Sacramento (2014-2017)</w:t>
            </w:r>
          </w:p>
          <w:p w14:paraId="76EBD285" w14:textId="3C52FC30" w:rsidR="00EE4CC3" w:rsidRPr="000C2C34" w:rsidRDefault="005D7CB5" w:rsidP="00582801">
            <w:pPr>
              <w:jc w:val="both"/>
              <w:rPr>
                <w:rFonts w:ascii="Times New Roman" w:hAnsi="Times New Roman" w:cs="Times New Roman"/>
              </w:rPr>
            </w:pPr>
            <w:r w:rsidRPr="00582801">
              <w:rPr>
                <w:rFonts w:ascii="Times New Roman" w:hAnsi="Times New Roman" w:cs="Times New Roman"/>
              </w:rPr>
              <w:t>- Volunteer at Kaiser Permanente’s Neighbor in Health Fair</w:t>
            </w:r>
          </w:p>
        </w:tc>
      </w:tr>
    </w:tbl>
    <w:p w14:paraId="0004BEFF" w14:textId="77777777" w:rsidR="00C55D85" w:rsidRPr="000C2C34" w:rsidRDefault="00C55D85">
      <w:pPr>
        <w:rPr>
          <w:rFonts w:ascii="Times New Roman" w:hAnsi="Times New Roman" w:cs="Times New Roman"/>
        </w:rPr>
      </w:pPr>
    </w:p>
    <w:sectPr w:rsidR="00C55D85" w:rsidRPr="000C2C34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7C570" w14:textId="77777777" w:rsidR="000832AC" w:rsidRDefault="000832AC" w:rsidP="00F316AD">
      <w:r>
        <w:separator/>
      </w:r>
    </w:p>
  </w:endnote>
  <w:endnote w:type="continuationSeparator" w:id="0">
    <w:p w14:paraId="3BCDFD5C" w14:textId="77777777" w:rsidR="000832AC" w:rsidRDefault="000832A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CA24B" w14:textId="77777777" w:rsidR="000832AC" w:rsidRDefault="000832AC" w:rsidP="00F316AD">
      <w:r>
        <w:separator/>
      </w:r>
    </w:p>
  </w:footnote>
  <w:footnote w:type="continuationSeparator" w:id="0">
    <w:p w14:paraId="3B95A678" w14:textId="77777777" w:rsidR="000832AC" w:rsidRDefault="000832AC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210CB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E670F2" wp14:editId="3E87C73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D9978F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549e39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732C"/>
    <w:multiLevelType w:val="hybridMultilevel"/>
    <w:tmpl w:val="DA52081A"/>
    <w:lvl w:ilvl="0" w:tplc="4DC04888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60C07"/>
    <w:multiLevelType w:val="hybridMultilevel"/>
    <w:tmpl w:val="9F24BFEC"/>
    <w:lvl w:ilvl="0" w:tplc="D468575A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73"/>
    <w:rsid w:val="00047B2D"/>
    <w:rsid w:val="000832AC"/>
    <w:rsid w:val="000C2C34"/>
    <w:rsid w:val="001700F2"/>
    <w:rsid w:val="001871FF"/>
    <w:rsid w:val="001C58EC"/>
    <w:rsid w:val="001F4150"/>
    <w:rsid w:val="0029715D"/>
    <w:rsid w:val="002F79BB"/>
    <w:rsid w:val="0031719D"/>
    <w:rsid w:val="0040233B"/>
    <w:rsid w:val="0041423F"/>
    <w:rsid w:val="004D0355"/>
    <w:rsid w:val="004E6224"/>
    <w:rsid w:val="00582801"/>
    <w:rsid w:val="005D2581"/>
    <w:rsid w:val="005D7CB5"/>
    <w:rsid w:val="00617740"/>
    <w:rsid w:val="006807E3"/>
    <w:rsid w:val="006C60E6"/>
    <w:rsid w:val="00710373"/>
    <w:rsid w:val="0084382B"/>
    <w:rsid w:val="0089710E"/>
    <w:rsid w:val="008F364E"/>
    <w:rsid w:val="009332AB"/>
    <w:rsid w:val="009E14CB"/>
    <w:rsid w:val="00A4094B"/>
    <w:rsid w:val="00A74E15"/>
    <w:rsid w:val="00A86DE2"/>
    <w:rsid w:val="00B664EB"/>
    <w:rsid w:val="00C55D85"/>
    <w:rsid w:val="00CD50FD"/>
    <w:rsid w:val="00CE6811"/>
    <w:rsid w:val="00D20DA9"/>
    <w:rsid w:val="00D26A79"/>
    <w:rsid w:val="00D464F3"/>
    <w:rsid w:val="00DC0BC1"/>
    <w:rsid w:val="00DD5C35"/>
    <w:rsid w:val="00E542EF"/>
    <w:rsid w:val="00EA03EF"/>
    <w:rsid w:val="00EE4CC3"/>
    <w:rsid w:val="00EF6A50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D99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549E39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549E39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549E39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549E39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549E39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549E39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8AB833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anc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9FE5C7481C48278C6061955246B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214A5-6A4A-47FF-AC83-E41220947DD9}"/>
      </w:docPartPr>
      <w:docPartBody>
        <w:p w:rsidR="00BC0437" w:rsidRDefault="00B641FF">
          <w:pPr>
            <w:pStyle w:val="029FE5C7481C48278C6061955246B38D"/>
          </w:pPr>
          <w:r w:rsidRPr="001700F2">
            <w:t>EDUCATION</w:t>
          </w:r>
        </w:p>
      </w:docPartBody>
    </w:docPart>
    <w:docPart>
      <w:docPartPr>
        <w:name w:val="AA6769CEF1B24728A57E169730BF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7607D-9634-464A-8CAE-4027240819DE}"/>
      </w:docPartPr>
      <w:docPartBody>
        <w:p w:rsidR="00BC0437" w:rsidRDefault="00B641FF">
          <w:pPr>
            <w:pStyle w:val="AA6769CEF1B24728A57E169730BFD0C5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9385F4B6667448FB68D536BB387C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5FBB5-AE05-4F41-B066-0BB9E4ADCEA2}"/>
      </w:docPartPr>
      <w:docPartBody>
        <w:p w:rsidR="00BC0437" w:rsidRDefault="002C71BD" w:rsidP="002C71BD">
          <w:pPr>
            <w:pStyle w:val="49385F4B6667448FB68D536BB387C0C9"/>
          </w:pPr>
          <w:r w:rsidRPr="00D26A79">
            <w:t>KEY SKILLS</w:t>
          </w:r>
        </w:p>
      </w:docPartBody>
    </w:docPart>
    <w:docPart>
      <w:docPartPr>
        <w:name w:val="2D7DE4164B8B4135B1990B7617058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6EDAC-0CFE-4ED6-9254-C7604F51244B}"/>
      </w:docPartPr>
      <w:docPartBody>
        <w:p w:rsidR="00BC0437" w:rsidRDefault="002C71BD" w:rsidP="002C71BD">
          <w:pPr>
            <w:pStyle w:val="2D7DE4164B8B4135B1990B7617058815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BD"/>
    <w:rsid w:val="002C71BD"/>
    <w:rsid w:val="007C310D"/>
    <w:rsid w:val="00B641FF"/>
    <w:rsid w:val="00BC0437"/>
    <w:rsid w:val="00C769EC"/>
    <w:rsid w:val="00E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D8AA061AD94E3BBBC91A56DB736C53">
    <w:name w:val="A2D8AA061AD94E3BBBC91A56DB736C53"/>
  </w:style>
  <w:style w:type="paragraph" w:customStyle="1" w:styleId="1D4FA72A895542C9A33EE2070EBF185F">
    <w:name w:val="1D4FA72A895542C9A33EE2070EBF185F"/>
  </w:style>
  <w:style w:type="paragraph" w:customStyle="1" w:styleId="0BB7C76BB04B43929F0F31C2D696B25E">
    <w:name w:val="0BB7C76BB04B43929F0F31C2D696B25E"/>
  </w:style>
  <w:style w:type="paragraph" w:customStyle="1" w:styleId="0414A2954F1E49B7AA6612A27C5918E4">
    <w:name w:val="0414A2954F1E49B7AA6612A27C5918E4"/>
  </w:style>
  <w:style w:type="paragraph" w:customStyle="1" w:styleId="DA0782683CA64E12BABC39D02FC1DD5A">
    <w:name w:val="DA0782683CA64E12BABC39D02FC1DD5A"/>
  </w:style>
  <w:style w:type="paragraph" w:customStyle="1" w:styleId="AA5B574D2FE44A73A2513F4B596E8187">
    <w:name w:val="AA5B574D2FE44A73A2513F4B596E8187"/>
  </w:style>
  <w:style w:type="paragraph" w:customStyle="1" w:styleId="2F9E1776D67D4551B189D6BD178D87B6">
    <w:name w:val="2F9E1776D67D4551B189D6BD178D87B6"/>
  </w:style>
  <w:style w:type="paragraph" w:customStyle="1" w:styleId="B45239BBFD964378A0086690B77C2A69">
    <w:name w:val="B45239BBFD964378A0086690B77C2A69"/>
  </w:style>
  <w:style w:type="paragraph" w:customStyle="1" w:styleId="029FE5C7481C48278C6061955246B38D">
    <w:name w:val="029FE5C7481C48278C6061955246B38D"/>
  </w:style>
  <w:style w:type="character" w:customStyle="1" w:styleId="Accent">
    <w:name w:val="Accent"/>
    <w:basedOn w:val="DefaultParagraphFont"/>
    <w:uiPriority w:val="1"/>
    <w:qFormat/>
    <w:rsid w:val="002C71BD"/>
    <w:rPr>
      <w:color w:val="ED7D31" w:themeColor="accent2"/>
    </w:rPr>
  </w:style>
  <w:style w:type="paragraph" w:customStyle="1" w:styleId="AA6769CEF1B24728A57E169730BFD0C5">
    <w:name w:val="AA6769CEF1B24728A57E169730BFD0C5"/>
  </w:style>
  <w:style w:type="paragraph" w:customStyle="1" w:styleId="F2115C94B3044D36B743393A5B5FFFFC">
    <w:name w:val="F2115C94B3044D36B743393A5B5FFFFC"/>
  </w:style>
  <w:style w:type="paragraph" w:customStyle="1" w:styleId="Text">
    <w:name w:val="Text"/>
    <w:basedOn w:val="Normal"/>
    <w:next w:val="Normal"/>
    <w:uiPriority w:val="3"/>
    <w:qFormat/>
    <w:rsid w:val="002C71BD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0B103A34BE3E44FA909FB81B076FC275">
    <w:name w:val="0B103A34BE3E44FA909FB81B076FC275"/>
  </w:style>
  <w:style w:type="paragraph" w:customStyle="1" w:styleId="7C5229665DEF4C8FBB8C94461DDB161D">
    <w:name w:val="7C5229665DEF4C8FBB8C94461DDB161D"/>
  </w:style>
  <w:style w:type="paragraph" w:customStyle="1" w:styleId="09C902CD5BD04511BE928D09C60D92AB">
    <w:name w:val="09C902CD5BD04511BE928D09C60D92AB"/>
  </w:style>
  <w:style w:type="paragraph" w:customStyle="1" w:styleId="B529D74EDAE44DA095C37DC7BF4AD746">
    <w:name w:val="B529D74EDAE44DA095C37DC7BF4AD746"/>
  </w:style>
  <w:style w:type="paragraph" w:customStyle="1" w:styleId="E26BF342C0A143F990E3BF166367721A">
    <w:name w:val="E26BF342C0A143F990E3BF166367721A"/>
  </w:style>
  <w:style w:type="paragraph" w:customStyle="1" w:styleId="8D552D41FBDC427EB538FD57FDFCF69C">
    <w:name w:val="8D552D41FBDC427EB538FD57FDFCF69C"/>
  </w:style>
  <w:style w:type="paragraph" w:customStyle="1" w:styleId="5F12D738718E4410801B2F571ED25B2A">
    <w:name w:val="5F12D738718E4410801B2F571ED25B2A"/>
  </w:style>
  <w:style w:type="paragraph" w:customStyle="1" w:styleId="086D04D07097405CBA34A61D4B98BEFE">
    <w:name w:val="086D04D07097405CBA34A61D4B98BEFE"/>
  </w:style>
  <w:style w:type="paragraph" w:customStyle="1" w:styleId="E4404C98F16245FCBD44BBE10C8AD8B4">
    <w:name w:val="E4404C98F16245FCBD44BBE10C8AD8B4"/>
  </w:style>
  <w:style w:type="paragraph" w:customStyle="1" w:styleId="499D604A9EAD499B983FDA15076219D4">
    <w:name w:val="499D604A9EAD499B983FDA15076219D4"/>
  </w:style>
  <w:style w:type="paragraph" w:customStyle="1" w:styleId="07B3321273164EF4AB3438204648614C">
    <w:name w:val="07B3321273164EF4AB3438204648614C"/>
  </w:style>
  <w:style w:type="paragraph" w:customStyle="1" w:styleId="EB19B288DD21437BB5E9484A32236921">
    <w:name w:val="EB19B288DD21437BB5E9484A32236921"/>
  </w:style>
  <w:style w:type="paragraph" w:customStyle="1" w:styleId="B38B98AEF3F34781A4FBC5F5158D0AC3">
    <w:name w:val="B38B98AEF3F34781A4FBC5F5158D0AC3"/>
  </w:style>
  <w:style w:type="paragraph" w:customStyle="1" w:styleId="D52514139ACF429492494847EB2F9106">
    <w:name w:val="D52514139ACF429492494847EB2F9106"/>
  </w:style>
  <w:style w:type="paragraph" w:customStyle="1" w:styleId="824520AF6E41491889320B3AEA2FB88C">
    <w:name w:val="824520AF6E41491889320B3AEA2FB88C"/>
  </w:style>
  <w:style w:type="paragraph" w:customStyle="1" w:styleId="012918B0B854409493ED027814153C3D">
    <w:name w:val="012918B0B854409493ED027814153C3D"/>
  </w:style>
  <w:style w:type="paragraph" w:customStyle="1" w:styleId="9F9949C971C143D7A737337A3A3EE163">
    <w:name w:val="9F9949C971C143D7A737337A3A3EE163"/>
  </w:style>
  <w:style w:type="paragraph" w:customStyle="1" w:styleId="C4588272D4524B91B81518764EB941CA">
    <w:name w:val="C4588272D4524B91B81518764EB941CA"/>
  </w:style>
  <w:style w:type="paragraph" w:customStyle="1" w:styleId="7AA638ED6B4F45A7A9368B1BA869915D">
    <w:name w:val="7AA638ED6B4F45A7A9368B1BA869915D"/>
  </w:style>
  <w:style w:type="paragraph" w:customStyle="1" w:styleId="0116FB2629064212BBC021C66D0AECF0">
    <w:name w:val="0116FB2629064212BBC021C66D0AECF0"/>
  </w:style>
  <w:style w:type="paragraph" w:customStyle="1" w:styleId="8C66558656004471BB2CDBEE0223985C">
    <w:name w:val="8C66558656004471BB2CDBEE0223985C"/>
  </w:style>
  <w:style w:type="paragraph" w:customStyle="1" w:styleId="7908052B394043E999C873611E38B250">
    <w:name w:val="7908052B394043E999C873611E38B250"/>
  </w:style>
  <w:style w:type="paragraph" w:customStyle="1" w:styleId="E89159270D95499DB1566F12E2ECEDB1">
    <w:name w:val="E89159270D95499DB1566F12E2ECEDB1"/>
  </w:style>
  <w:style w:type="paragraph" w:customStyle="1" w:styleId="7FED60658A3E4125A8AE683AC0C06EFA">
    <w:name w:val="7FED60658A3E4125A8AE683AC0C06EFA"/>
    <w:rsid w:val="002C71BD"/>
  </w:style>
  <w:style w:type="paragraph" w:customStyle="1" w:styleId="ADD913AED08445049E72726C9C6B6934">
    <w:name w:val="ADD913AED08445049E72726C9C6B6934"/>
    <w:rsid w:val="002C71BD"/>
  </w:style>
  <w:style w:type="paragraph" w:customStyle="1" w:styleId="D543CEC541D54E7BA5CB20E8DE2A5417">
    <w:name w:val="D543CEC541D54E7BA5CB20E8DE2A5417"/>
    <w:rsid w:val="002C71BD"/>
  </w:style>
  <w:style w:type="paragraph" w:customStyle="1" w:styleId="7416504C30C9453FA649199B926B6132">
    <w:name w:val="7416504C30C9453FA649199B926B6132"/>
    <w:rsid w:val="002C71BD"/>
  </w:style>
  <w:style w:type="paragraph" w:customStyle="1" w:styleId="49385F4B6667448FB68D536BB387C0C9">
    <w:name w:val="49385F4B6667448FB68D536BB387C0C9"/>
    <w:rsid w:val="002C71BD"/>
  </w:style>
  <w:style w:type="paragraph" w:customStyle="1" w:styleId="2D7DE4164B8B4135B1990B7617058815">
    <w:name w:val="2D7DE4164B8B4135B1990B7617058815"/>
    <w:rsid w:val="002C71BD"/>
  </w:style>
  <w:style w:type="paragraph" w:customStyle="1" w:styleId="115629EED4AA4ACBAE0DAAEAC71925B2">
    <w:name w:val="115629EED4AA4ACBAE0DAAEAC71925B2"/>
    <w:rsid w:val="002C71BD"/>
  </w:style>
  <w:style w:type="paragraph" w:customStyle="1" w:styleId="637A641B8628466189DDC90019D4FE37">
    <w:name w:val="637A641B8628466189DDC90019D4FE37"/>
    <w:rsid w:val="002C7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2019-09-30T23:34:00Z</dcterms:created>
  <dcterms:modified xsi:type="dcterms:W3CDTF">2019-10-14T22:40:00Z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